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438AB75F"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rsidR="009E0436">
        <w:t>Technical Report</w:t>
      </w:r>
      <w:r>
        <w:t xml:space="preserve"> Presentation for Bachelor of Science in </w:t>
      </w:r>
      <w:r w:rsidR="009E0436">
        <w:t>Industrial Technology major in Automotive Technology</w:t>
      </w:r>
      <w:r>
        <w:t xml:space="preserve"> </w:t>
      </w:r>
      <w:r w:rsidR="009E0436">
        <w:t xml:space="preserve">1 </w:t>
      </w:r>
      <w:r>
        <w:t xml:space="preserve">in </w:t>
      </w:r>
      <w:r w:rsidR="009E0436">
        <w:t>MSC CIT</w:t>
      </w:r>
      <w:r w:rsidRPr="00F830EA">
        <w:t xml:space="preserve"> </w:t>
      </w:r>
      <w:r>
        <w:t>–</w:t>
      </w:r>
      <w:r w:rsidRPr="00F830EA">
        <w:t xml:space="preserve"> </w:t>
      </w:r>
      <w:r w:rsidR="009E0436">
        <w:t>Chemistry for Industrial Technologist</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(Cutora</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 xml:space="preserve">(Salarda)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w:t>
      </w:r>
      <w:r>
        <w:lastRenderedPageBreak/>
        <w:t>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2C39A" w14:textId="77777777" w:rsidR="00F558C8" w:rsidRDefault="00F558C8">
      <w:r>
        <w:separator/>
      </w:r>
    </w:p>
  </w:endnote>
  <w:endnote w:type="continuationSeparator" w:id="0">
    <w:p w14:paraId="3761B6E9" w14:textId="77777777" w:rsidR="00F558C8" w:rsidRDefault="00F5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3E7BA" w14:textId="77777777" w:rsidR="00F558C8" w:rsidRDefault="00F558C8">
      <w:r>
        <w:separator/>
      </w:r>
    </w:p>
  </w:footnote>
  <w:footnote w:type="continuationSeparator" w:id="0">
    <w:p w14:paraId="04FF9A01" w14:textId="77777777" w:rsidR="00F558C8" w:rsidRDefault="00F558C8">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w:t>
    </w:r>
    <w:r>
      <w:rPr>
        <w:rFonts w:ascii="Arial" w:hAnsi="Arial" w:cs="Arial"/>
        <w:sz w:val="20"/>
        <w:szCs w:val="20"/>
      </w:rPr>
      <w:t>,</w:t>
    </w:r>
    <w:r>
      <w:rPr>
        <w:rFonts w:ascii="Arial" w:hAnsi="Arial" w:cs="Arial"/>
        <w:sz w:val="20"/>
        <w:szCs w:val="20"/>
      </w:rPr>
      <w:t xml:space="preserve"> Bilar, 6317</w:t>
    </w:r>
    <w:r>
      <w:rPr>
        <w:rFonts w:ascii="Arial" w:hAnsi="Arial" w:cs="Arial"/>
        <w:sz w:val="20"/>
        <w:szCs w:val="20"/>
      </w:rPr>
      <w:t>,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 xml:space="preserve">Office of the </w:t>
    </w:r>
    <w:r>
      <w:rPr>
        <w:rFonts w:ascii="Arial" w:hAnsi="Arial" w:cs="Arial"/>
        <w:sz w:val="20"/>
        <w:szCs w:val="20"/>
      </w:rPr>
      <w:t>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4LALvKVUU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1E5F40"/>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82B3E"/>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A6C15"/>
    <w:rsid w:val="007C6A62"/>
    <w:rsid w:val="008002A6"/>
    <w:rsid w:val="008067F8"/>
    <w:rsid w:val="00825EA7"/>
    <w:rsid w:val="008305B2"/>
    <w:rsid w:val="0086044F"/>
    <w:rsid w:val="0086277F"/>
    <w:rsid w:val="00863DBA"/>
    <w:rsid w:val="008662D5"/>
    <w:rsid w:val="008934B8"/>
    <w:rsid w:val="008A1AEA"/>
    <w:rsid w:val="008E1048"/>
    <w:rsid w:val="008E5B69"/>
    <w:rsid w:val="00925203"/>
    <w:rsid w:val="00926510"/>
    <w:rsid w:val="00936022"/>
    <w:rsid w:val="009550FF"/>
    <w:rsid w:val="00967CCB"/>
    <w:rsid w:val="00972513"/>
    <w:rsid w:val="00974247"/>
    <w:rsid w:val="009C0F0B"/>
    <w:rsid w:val="009E0436"/>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328A"/>
    <w:rsid w:val="00BD48E5"/>
    <w:rsid w:val="00BE04E2"/>
    <w:rsid w:val="00BE13B7"/>
    <w:rsid w:val="00C34279"/>
    <w:rsid w:val="00C404F1"/>
    <w:rsid w:val="00C41E7F"/>
    <w:rsid w:val="00C62C74"/>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45BE"/>
    <w:rsid w:val="00E574A1"/>
    <w:rsid w:val="00E76845"/>
    <w:rsid w:val="00E84663"/>
    <w:rsid w:val="00EC1109"/>
    <w:rsid w:val="00EC4366"/>
    <w:rsid w:val="00EE1506"/>
    <w:rsid w:val="00EE7811"/>
    <w:rsid w:val="00EF61ED"/>
    <w:rsid w:val="00F1427B"/>
    <w:rsid w:val="00F3624C"/>
    <w:rsid w:val="00F51C47"/>
    <w:rsid w:val="00F558C8"/>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6</TotalTime>
  <Pages>1</Pages>
  <Words>5112</Words>
  <Characters>28628</Characters>
  <Application>Microsoft Office Word</Application>
  <DocSecurity>0</DocSecurity>
  <Lines>440</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33419</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5</cp:revision>
  <dcterms:created xsi:type="dcterms:W3CDTF">2024-11-22T02:02:00Z</dcterms:created>
  <dcterms:modified xsi:type="dcterms:W3CDTF">2024-11-22T02:06:00Z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