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4C74F" w14:textId="0FEA6712" w:rsidR="00FB0C9B" w:rsidRPr="008305B2" w:rsidRDefault="00FB0C9B" w:rsidP="008305B2">
      <w:pPr>
        <w:pStyle w:val="Titledocument"/>
      </w:pPr>
      <w:r w:rsidRPr="008305B2">
        <w:t>Title of the Group Project</w:t>
      </w:r>
    </w:p>
    <w:p w14:paraId="430B9D4B" w14:textId="10584A9C" w:rsidR="00FB0C9B" w:rsidRPr="008305B2" w:rsidRDefault="00FB0C9B" w:rsidP="00FB0C9B">
      <w:pPr>
        <w:pStyle w:val="Subtitle"/>
        <w:rPr>
          <w:b/>
          <w:bCs/>
        </w:rPr>
      </w:pPr>
      <w:r w:rsidRPr="008305B2">
        <w:rPr>
          <w:b/>
          <w:bCs/>
        </w:rPr>
        <w:t>Subtitle focusing on your topic</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122076C2"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77777777"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Pr="00E50D5B">
        <w:t>Theory of computation</w:t>
      </w:r>
      <w:r>
        <w:t xml:space="preserve"> </w:t>
      </w:r>
      <w:r w:rsidRPr="00B25EC5">
        <w:t xml:space="preserve">• </w:t>
      </w:r>
      <w:r w:rsidRPr="00E50D5B">
        <w:t>Design and analysis of algorithms</w:t>
      </w:r>
      <w:r>
        <w:rPr>
          <w:b/>
        </w:rPr>
        <w:t xml:space="preserve"> </w:t>
      </w:r>
      <w:r w:rsidRPr="00B25EC5">
        <w:t xml:space="preserve">• </w:t>
      </w:r>
      <w:r w:rsidRPr="00E50D5B">
        <w:t>Data structures design and analysis</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6D0C374A" w:rsidR="00FB0C9B" w:rsidRPr="000723E6" w:rsidRDefault="00FB0C9B" w:rsidP="00FB0C9B">
      <w:pPr>
        <w:pStyle w:val="ACMRef"/>
      </w:pPr>
      <w:r w:rsidRPr="00F830EA">
        <w:rPr>
          <w:b/>
        </w:rPr>
        <w:t xml:space="preserve">Student </w:t>
      </w:r>
      <w:r w:rsidR="008305B2">
        <w:rPr>
          <w:b/>
        </w:rPr>
        <w:t>Name</w:t>
      </w:r>
      <w:r w:rsidR="002F01D6">
        <w:rPr>
          <w:b/>
        </w:rPr>
        <w:t>/s</w:t>
      </w:r>
      <w:r>
        <w:t>, MAX ANGELO DAPITILLA PERIN</w:t>
      </w:r>
      <w:r w:rsidRPr="00F830EA">
        <w:t>. 202</w:t>
      </w:r>
      <w:r>
        <w:t>3</w:t>
      </w:r>
      <w:r w:rsidRPr="00F830EA">
        <w:t xml:space="preserve">. </w:t>
      </w:r>
      <w:r w:rsidRPr="00F830EA">
        <w:rPr>
          <w:b/>
        </w:rPr>
        <w:t>Title</w:t>
      </w:r>
      <w:r w:rsidRPr="00F830EA">
        <w:t xml:space="preserve">. In </w:t>
      </w:r>
      <w:r>
        <w:t xml:space="preserve">Research Project Presentation for Bachelor of Science in Computer Science </w:t>
      </w:r>
      <w:r w:rsidR="00500E59">
        <w:t>2</w:t>
      </w:r>
      <w:r>
        <w:t xml:space="preserve"> in </w:t>
      </w:r>
      <w:r w:rsidRPr="00F830EA">
        <w:t>C</w:t>
      </w:r>
      <w:r>
        <w:t>S</w:t>
      </w:r>
      <w:r w:rsidRPr="00F830EA">
        <w:t xml:space="preserve"> </w:t>
      </w:r>
      <w:r>
        <w:t>212</w:t>
      </w:r>
      <w:r w:rsidRPr="00F830EA">
        <w:t xml:space="preserve"> </w:t>
      </w:r>
      <w:r>
        <w:t>–</w:t>
      </w:r>
      <w:r w:rsidRPr="00F830EA">
        <w:t xml:space="preserve"> </w:t>
      </w:r>
      <w:r>
        <w:t>Data Structures and Algorithm S.Y. 2023-2024, 1</w:t>
      </w:r>
      <w:r w:rsidRPr="00E50D5B">
        <w:rPr>
          <w:vertAlign w:val="superscript"/>
        </w:rPr>
        <w:t>st</w:t>
      </w:r>
      <w:r>
        <w:t xml:space="preserve"> 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77777777" w:rsidR="00FB0C9B" w:rsidRDefault="00FB0C9B" w:rsidP="00FB0C9B">
      <w:pPr>
        <w:pStyle w:val="PostHeadPara"/>
        <w:jc w:val="both"/>
      </w:pPr>
      <w:r w:rsidRPr="001E2D05">
        <w:t>ACM's new manuscript submission template aims to provide consistent styles for use across ACM publications, and incorporates accessibility and metadata-extraction functionality necessary for future Digital Library endeavors.</w:t>
      </w:r>
      <w:r w:rsidRPr="003A253B">
        <w:t xml:space="preserve"> Numerous ACM and SIG-specific templates</w:t>
      </w:r>
      <w:r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t>the current process for preparing` your manuscript</w:t>
      </w:r>
      <w:r w:rsidRPr="001E2D05">
        <w:t>.</w:t>
      </w:r>
    </w:p>
    <w:p w14:paraId="271B9790" w14:textId="77777777" w:rsidR="00FB0C9B" w:rsidRDefault="00FB0C9B" w:rsidP="00FB0C9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Alt+Ctrl+Shift+S];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7" w:tgtFrame="_blank" w:history="1">
        <w:r>
          <w:rPr>
            <w:rStyle w:val="Hyperlink"/>
          </w:rPr>
          <w:t>ACM Computing Classification System (CCS)</w:t>
        </w:r>
      </w:hyperlink>
      <w:r>
        <w:t xml:space="preserve"> using an </w:t>
      </w:r>
      <w:hyperlink r:id="rId8"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9"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“TableCaption</w:t>
      </w:r>
      <w:r>
        <w:t xml:space="preserve">” style applied. Please note that tables </w:t>
      </w:r>
      <w:r>
        <w:rPr>
          <w:b/>
        </w:rPr>
        <w:t>should not</w:t>
      </w:r>
      <w:r>
        <w:t xml:space="preserve"> be supplied as image files, but if they are images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r w:rsidRPr="00772D8F">
              <w:t>Title_document</w:t>
            </w:r>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r>
              <w:t>ListParagraph</w:t>
            </w:r>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r w:rsidRPr="00772D8F">
              <w:t>AuthNotes</w:t>
            </w:r>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r>
              <w:t>AckHead</w:t>
            </w:r>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r>
              <w:t>AckPara</w:t>
            </w:r>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r w:rsidRPr="00772D8F">
              <w:t>CCSHead</w:t>
            </w:r>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r w:rsidRPr="004E0254">
              <w:t>GrantSponsor</w:t>
            </w:r>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r w:rsidRPr="00772D8F">
              <w:lastRenderedPageBreak/>
              <w:t>CCSDescription</w:t>
            </w:r>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r>
              <w:t>GrantNumber</w:t>
            </w:r>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r w:rsidRPr="00772D8F">
              <w:t>KeyWordHead</w:t>
            </w:r>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r>
              <w:t>ReferenceHead</w:t>
            </w:r>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r>
              <w:t>Bib_entry</w:t>
            </w:r>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r>
              <w:t>TableCaption</w:t>
            </w:r>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r>
              <w:t>PostHeadPara</w:t>
            </w:r>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r>
              <w:t>TableHead</w:t>
            </w:r>
          </w:p>
          <w:p w14:paraId="768BC253" w14:textId="77777777" w:rsidR="00FB0C9B" w:rsidRPr="00772D8F" w:rsidRDefault="00FB0C9B" w:rsidP="00182F84">
            <w:pPr>
              <w:pStyle w:val="TableCell"/>
              <w:ind w:firstLine="0"/>
            </w:pPr>
            <w:r>
              <w:t>TableFootnote</w:t>
            </w:r>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r>
              <w:t>ParaContinue</w:t>
            </w:r>
          </w:p>
          <w:p w14:paraId="40E3ED5E" w14:textId="77777777" w:rsidR="00FB0C9B" w:rsidRDefault="00FB0C9B" w:rsidP="00182F84">
            <w:pPr>
              <w:pStyle w:val="TableCell"/>
            </w:pPr>
          </w:p>
          <w:p w14:paraId="0315FD87" w14:textId="77777777" w:rsidR="00FB0C9B" w:rsidRPr="00772D8F" w:rsidRDefault="00FB0C9B" w:rsidP="00182F84">
            <w:pPr>
              <w:pStyle w:val="TableCell"/>
            </w:pPr>
            <w:r w:rsidRPr="00772D8F">
              <w:t>DisplayFormula</w:t>
            </w:r>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r w:rsidRPr="00772D8F">
              <w:t>DisplayFormulaUnnum</w:t>
            </w:r>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r>
              <w:t>label</w:t>
            </w:r>
            <w:r w:rsidRPr="005C3913">
              <w:rPr>
                <w:vertAlign w:val="superscript"/>
              </w:rPr>
              <w:t>a</w:t>
            </w:r>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r w:rsidRPr="001B633D">
              <w:t>ComputerCode</w:t>
            </w:r>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r>
        <w:rPr>
          <w:rFonts w:ascii="Times New Roman" w:hAnsi="Times New Roman"/>
          <w:sz w:val="16"/>
          <w:szCs w:val="16"/>
          <w:vertAlign w:val="superscript"/>
        </w:rPr>
        <w:t>a</w:t>
      </w:r>
      <w:r>
        <w:t xml:space="preserve"> </w:t>
      </w:r>
      <w:r>
        <w:rPr>
          <w:rFonts w:ascii="Times New Roman" w:hAnsi="Times New Roman"/>
          <w:sz w:val="16"/>
          <w:szCs w:val="16"/>
        </w:rPr>
        <w:t>This is example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markup that explicitly defines the relationships between all the parts (</w:t>
      </w:r>
      <w:r>
        <w:t>i.e</w:t>
      </w:r>
      <w:r w:rsidRPr="00E57219">
        <w:t>.</w:t>
      </w:r>
      <w:r>
        <w:t>:</w:t>
      </w:r>
      <w:r w:rsidRPr="00E57219">
        <w:t xml:space="preserve"> headers and data cells).</w:t>
      </w:r>
      <w:r>
        <w:t xml:space="preserve"> </w:t>
      </w:r>
      <w:r w:rsidRPr="00E57219">
        <w:rPr>
          <w:i/>
        </w:rPr>
        <w:t>A key to making data tables accessible to screen reader users is to clearly identify column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tab and select the box that says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r>
        <w:rPr>
          <w:b/>
        </w:rPr>
        <w:t>TableHead</w:t>
      </w:r>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Figures are “float elements” which should be inserted after their first text reference, and have specific styles for identification. Insert a figure and apply the “</w:t>
      </w:r>
      <w:r>
        <w:rPr>
          <w:b/>
        </w:rPr>
        <w:t>Image</w:t>
      </w:r>
      <w:r>
        <w:t>” paragraph style to it. For the figure caption, apply the style “</w:t>
      </w:r>
      <w:r>
        <w:rPr>
          <w:b/>
        </w:rPr>
        <w:t>FigureCaption.</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two column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2"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in order to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2375A6">
        <w:rPr>
          <w:rStyle w:val="Head3oldChar"/>
        </w:rPr>
        <w:t>DisplayFormula.</w:t>
      </w:r>
    </w:p>
    <w:p w14:paraId="6D997064"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w:t>
      </w:r>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r w:rsidRPr="009E27B2">
        <w:rPr>
          <w:rFonts w:ascii="Linux Libertine O" w:hAnsi="Linux Libertine O" w:cs="Linux Libertine O"/>
        </w:rPr>
        <w:t>DisplayFormula.Unnum</w:t>
      </w:r>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r w:rsidRPr="0058050A">
        <w:rPr>
          <w:rStyle w:val="Parachar"/>
          <w:b/>
        </w:rPr>
        <w:t>DisplayFormulaUnnum</w:t>
      </w:r>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r w:rsidRPr="00B7329F">
        <w:rPr>
          <w:rStyle w:val="Parachar"/>
          <w:b/>
        </w:rPr>
        <w:t>DisplayFormula</w:t>
      </w:r>
      <w:r w:rsidRPr="00B7329F">
        <w:rPr>
          <w:rStyle w:val="Parachar"/>
        </w:rPr>
        <w:t xml:space="preserve"> (numbered equation) or </w:t>
      </w:r>
      <w:r w:rsidRPr="00B7329F">
        <w:rPr>
          <w:rStyle w:val="Parachar"/>
          <w:b/>
        </w:rPr>
        <w:t>DisplayFormulaUnnum</w:t>
      </w:r>
      <w:r w:rsidRPr="00B7329F">
        <w:rPr>
          <w:rStyle w:val="Parachar"/>
        </w:rPr>
        <w:t xml:space="preserve"> (unnumbered equation) must have the paragraph style </w:t>
      </w:r>
      <w:r w:rsidRPr="00B7329F">
        <w:rPr>
          <w:rStyle w:val="Parachar"/>
          <w:b/>
        </w:rPr>
        <w:t>ParaContinue</w:t>
      </w:r>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“AlgorithmCaption”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r w:rsidRPr="00906FA6">
        <w:t xml:space="preserve">current_position  </w:t>
      </w:r>
      <w:r w:rsidRPr="00906FA6">
        <w:tab/>
        <w:t xml:space="preserve"> center</w:t>
      </w:r>
    </w:p>
    <w:p w14:paraId="7AA5B2A3" w14:textId="77777777" w:rsidR="008305B2" w:rsidRPr="00906FA6" w:rsidRDefault="008305B2" w:rsidP="008305B2">
      <w:pPr>
        <w:pStyle w:val="Algorithm"/>
        <w:rPr>
          <w:rFonts w:cs="Linux Libertine O"/>
        </w:rPr>
      </w:pPr>
      <w:r w:rsidRPr="00906FA6">
        <w:rPr>
          <w:rFonts w:cs="Linux Libertine O"/>
        </w:rPr>
        <w:t xml:space="preserve">current_direction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r w:rsidRPr="00906FA6">
        <w:rPr>
          <w:rFonts w:cs="Linux Libertine O"/>
        </w:rPr>
        <w:t>current_position  is inside circle</w:t>
      </w:r>
    </w:p>
    <w:p w14:paraId="70F0DD73" w14:textId="77777777" w:rsidR="008305B2" w:rsidRPr="00906FA6" w:rsidRDefault="008305B2" w:rsidP="008305B2">
      <w:pPr>
        <w:pStyle w:val="Algorithm"/>
        <w:rPr>
          <w:rFonts w:cs="Linux Libertine O"/>
        </w:rPr>
      </w:pPr>
      <w:r w:rsidRPr="00906FA6">
        <w:rPr>
          <w:rFonts w:cs="Linux Libertine O"/>
        </w:rPr>
        <w:t>while current_position is inside circle, do</w:t>
      </w:r>
    </w:p>
    <w:p w14:paraId="6C28D09E" w14:textId="77777777" w:rsidR="008305B2" w:rsidRPr="00906FA6" w:rsidRDefault="008305B2" w:rsidP="008305B2">
      <w:pPr>
        <w:pStyle w:val="Algorithm"/>
        <w:rPr>
          <w:rFonts w:cs="Linux Libertine O"/>
        </w:rPr>
      </w:pPr>
      <w:r w:rsidRPr="00906FA6">
        <w:rPr>
          <w:rFonts w:cs="Linux Libertine O"/>
        </w:rPr>
        <w:t>neighborhood all grid hexes within two hexes from current_position</w:t>
      </w:r>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neuron_orientation to vector</w:t>
      </w:r>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neuron_excitation</w:t>
      </w:r>
    </w:p>
    <w:p w14:paraId="59C7CF60" w14:textId="77777777" w:rsidR="008305B2" w:rsidRPr="00906FA6" w:rsidRDefault="008305B2" w:rsidP="008305B2">
      <w:pPr>
        <w:pStyle w:val="Algorithm"/>
        <w:rPr>
          <w:rFonts w:cs="Linux Libertine O"/>
        </w:rPr>
      </w:pPr>
      <w:r w:rsidRPr="00906FA6">
        <w:rPr>
          <w:rFonts w:cs="Linux Libertine O"/>
        </w:rPr>
        <w:tab/>
        <w:t xml:space="preserve">            vector_sum vector_sum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vector_sum</w:t>
      </w:r>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“ComputerCode”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SAY Welcome to my world</w:t>
      </w:r>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r>
        <w:t xml:space="preserve">Similary,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r>
        <w:t xml:space="preserve">Similary,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‘GrantSponsor’.</w:t>
      </w:r>
      <w:r>
        <w:t xml:space="preserve"> After this, select grant no and apply ‘GrantNumber’ from style panel. Example of Grant sponsor: </w:t>
      </w:r>
      <w:r>
        <w:rPr>
          <w:rStyle w:val="GrantSponsor"/>
        </w:rPr>
        <w:t>Competitive Research Programme</w:t>
      </w:r>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Lidong Zhou. 2004. A multi-radio unification protocol for IEEE 802.11 wireless networks. In Proceedings of the IEEE 1st International Conference on Broadnets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Anzaroot and Andrew McCallum. 2013. UMass Citation Field Extraction Dataset. Retrieved May 27, 2019 from </w:t>
      </w:r>
      <w:hyperlink r:id="rId18"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Commun.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Matthew Van Gundy, Davide Balzarotti,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James W. Demmel, Yozo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19"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0"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2017 from </w:t>
      </w:r>
      <w:hyperlink r:id="rId21"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Comput. Surv.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 xml:space="preserve">Patricia S. Abril and Robert Plant. 2007. The patent holder's dilemma: Buy, sell, or troll? Commun. ACM 50, 1 (Jan. 2007), 36-44. DOI: </w:t>
      </w:r>
      <w:hyperlink r:id="rId22"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3"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David A. Anisi.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Harry Thornburg. 2001. Introduction to Bayesian Statistics. (March 2001). Retrieved March 2, 2005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Wikipedia. 2017. Wikipedia: the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Barack Obama. 2008. A more perfect union. Video. (5 March 2008). Retrieved March 21, 2008 from http://video.google.com/videoplay?docid=6528042696351994555</w:t>
      </w:r>
    </w:p>
    <w:p w14:paraId="402D00D9" w14:textId="77777777" w:rsidR="008305B2" w:rsidRDefault="008305B2" w:rsidP="008305B2">
      <w:pPr>
        <w:pStyle w:val="Bibentry"/>
        <w:ind w:left="360" w:hanging="360"/>
      </w:pPr>
      <w:r w:rsidRPr="00897C9E">
        <w:t>Martha Constantinou. 2016. New physics searches from nucleon matrix elements in lattice QCD.  arXiv:1701.00133. Retrieved from https://arxiv.org/abs/1701.00133</w:t>
      </w:r>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Pr>
            <w:rStyle w:val="Hyperlink"/>
          </w:rPr>
          <w:t>http://tinyurl.com/lzny753</w:t>
        </w:r>
      </w:hyperlink>
      <w:r>
        <w:t xml:space="preserve"> for using MathType.)</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(.tif),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14:paraId="64231021" w14:textId="77777777" w:rsidR="008305B2" w:rsidRDefault="008305B2" w:rsidP="008305B2">
      <w:pPr>
        <w:pStyle w:val="Para"/>
      </w:pPr>
      <w:r>
        <w:t>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14:paraId="302EA20C" w14:textId="77777777" w:rsidR="008305B2" w:rsidRDefault="008305B2" w:rsidP="008305B2">
      <w:pPr>
        <w:pStyle w:val="Para"/>
      </w:pPr>
      <w:r>
        <w:t>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14:paraId="080B7AF5" w14:textId="77777777" w:rsidR="008305B2" w:rsidRDefault="008305B2" w:rsidP="008305B2">
      <w:pPr>
        <w:pStyle w:val="Para"/>
      </w:pPr>
      <w:r>
        <w:t>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14:paraId="3B78BF41" w14:textId="77777777" w:rsidR="008305B2" w:rsidRDefault="008305B2" w:rsidP="008305B2">
      <w:pPr>
        <w:pStyle w:val="Para"/>
      </w:pPr>
      <w:r>
        <w:t>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14:paraId="224DE793" w14:textId="77777777" w:rsidR="008305B2" w:rsidRDefault="008305B2" w:rsidP="008305B2">
      <w:pPr>
        <w:pStyle w:val="Para"/>
      </w:pPr>
      <w:r>
        <w:t>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14:paraId="21B9A668" w14:textId="77777777" w:rsidR="008305B2" w:rsidRDefault="008305B2" w:rsidP="008305B2">
      <w:pPr>
        <w:pStyle w:val="Para"/>
      </w:pPr>
      <w:r>
        <w:t>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14:paraId="6A319981" w14:textId="77777777" w:rsidR="008305B2" w:rsidRDefault="008305B2" w:rsidP="008305B2">
      <w:pPr>
        <w:pStyle w:val="Para"/>
      </w:pPr>
      <w:r>
        <w:t>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14:paraId="0BDACCC6" w14:textId="77777777" w:rsidR="008305B2" w:rsidRDefault="008305B2" w:rsidP="008305B2">
      <w:pPr>
        <w:pStyle w:val="Para"/>
      </w:pPr>
      <w: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w:t>
      </w:r>
      <w:r>
        <w:lastRenderedPageBreak/>
        <w:t>fermentum. Tincidunt id aliquet risus feugiat. Mauris ultrices eros in cursus turpis. Amet venenatis urna cursus eget nunc. Nisl nisi scelerisque eu ultrices vitae.</w:t>
      </w:r>
    </w:p>
    <w:p w14:paraId="2B909420" w14:textId="4BB9264A" w:rsidR="00FB0C9B" w:rsidRPr="00387CFD" w:rsidRDefault="008305B2" w:rsidP="00387CFD">
      <w:pPr>
        <w:pStyle w:val="Para"/>
      </w:pPr>
      <w:r>
        <w:t>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p>
    <w:sectPr w:rsidR="00FB0C9B" w:rsidRPr="00387CFD" w:rsidSect="00041DAD">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DFC0B" w14:textId="77777777" w:rsidR="007D722C" w:rsidRDefault="007D722C">
      <w:r>
        <w:separator/>
      </w:r>
    </w:p>
  </w:endnote>
  <w:endnote w:type="continuationSeparator" w:id="0">
    <w:p w14:paraId="434DACB1" w14:textId="77777777" w:rsidR="007D722C" w:rsidRDefault="007D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charset w:val="00"/>
    <w:family w:val="auto"/>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A6754" w14:textId="77777777" w:rsidR="007D722C" w:rsidRDefault="007D722C">
      <w:r>
        <w:separator/>
      </w:r>
    </w:p>
  </w:footnote>
  <w:footnote w:type="continuationSeparator" w:id="0">
    <w:p w14:paraId="19949B20" w14:textId="77777777" w:rsidR="007D722C" w:rsidRDefault="007D722C">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wLAL8POSEtAAAA"/>
  </w:docVars>
  <w:rsids>
    <w:rsidRoot w:val="007651C5"/>
    <w:rsid w:val="000216B3"/>
    <w:rsid w:val="0002266D"/>
    <w:rsid w:val="00025FE9"/>
    <w:rsid w:val="00040826"/>
    <w:rsid w:val="00041DAD"/>
    <w:rsid w:val="00045537"/>
    <w:rsid w:val="000465B4"/>
    <w:rsid w:val="00067415"/>
    <w:rsid w:val="00067843"/>
    <w:rsid w:val="000D4799"/>
    <w:rsid w:val="000F7663"/>
    <w:rsid w:val="00127FD2"/>
    <w:rsid w:val="00144270"/>
    <w:rsid w:val="00205BE2"/>
    <w:rsid w:val="00230AF2"/>
    <w:rsid w:val="00240AAE"/>
    <w:rsid w:val="00251B2E"/>
    <w:rsid w:val="00255673"/>
    <w:rsid w:val="00270BD1"/>
    <w:rsid w:val="00276BFC"/>
    <w:rsid w:val="00285838"/>
    <w:rsid w:val="002A62D1"/>
    <w:rsid w:val="002B3DFC"/>
    <w:rsid w:val="002D1EA0"/>
    <w:rsid w:val="002D445D"/>
    <w:rsid w:val="002E03C7"/>
    <w:rsid w:val="002F01D6"/>
    <w:rsid w:val="00337F49"/>
    <w:rsid w:val="0035766B"/>
    <w:rsid w:val="00366B54"/>
    <w:rsid w:val="00387CFD"/>
    <w:rsid w:val="003A0670"/>
    <w:rsid w:val="003D5F2E"/>
    <w:rsid w:val="00416799"/>
    <w:rsid w:val="00422BC9"/>
    <w:rsid w:val="00480FBF"/>
    <w:rsid w:val="00485142"/>
    <w:rsid w:val="004859C4"/>
    <w:rsid w:val="00490112"/>
    <w:rsid w:val="004909A0"/>
    <w:rsid w:val="004934AA"/>
    <w:rsid w:val="004A435A"/>
    <w:rsid w:val="004C6503"/>
    <w:rsid w:val="00500E59"/>
    <w:rsid w:val="00504579"/>
    <w:rsid w:val="00504E31"/>
    <w:rsid w:val="00524E60"/>
    <w:rsid w:val="00571CF5"/>
    <w:rsid w:val="00597EA7"/>
    <w:rsid w:val="005A4DCD"/>
    <w:rsid w:val="005A53BE"/>
    <w:rsid w:val="005B39D8"/>
    <w:rsid w:val="005C55BD"/>
    <w:rsid w:val="005C670B"/>
    <w:rsid w:val="005D5528"/>
    <w:rsid w:val="00604047"/>
    <w:rsid w:val="0060525B"/>
    <w:rsid w:val="00624EA0"/>
    <w:rsid w:val="00630473"/>
    <w:rsid w:val="00683C8F"/>
    <w:rsid w:val="00690266"/>
    <w:rsid w:val="006F168B"/>
    <w:rsid w:val="00721290"/>
    <w:rsid w:val="00731868"/>
    <w:rsid w:val="007651C5"/>
    <w:rsid w:val="00787A39"/>
    <w:rsid w:val="007C6A62"/>
    <w:rsid w:val="007D722C"/>
    <w:rsid w:val="008002A6"/>
    <w:rsid w:val="00825EA7"/>
    <w:rsid w:val="008305B2"/>
    <w:rsid w:val="0086044F"/>
    <w:rsid w:val="0086277F"/>
    <w:rsid w:val="008662D5"/>
    <w:rsid w:val="008A1AEA"/>
    <w:rsid w:val="008E1048"/>
    <w:rsid w:val="008E5B69"/>
    <w:rsid w:val="00925203"/>
    <w:rsid w:val="00926510"/>
    <w:rsid w:val="00936022"/>
    <w:rsid w:val="00967CCB"/>
    <w:rsid w:val="00972513"/>
    <w:rsid w:val="009D68B0"/>
    <w:rsid w:val="009E5566"/>
    <w:rsid w:val="00A0454F"/>
    <w:rsid w:val="00A51945"/>
    <w:rsid w:val="00A80788"/>
    <w:rsid w:val="00AA0A98"/>
    <w:rsid w:val="00AA4186"/>
    <w:rsid w:val="00B2687E"/>
    <w:rsid w:val="00B463A1"/>
    <w:rsid w:val="00B46F7C"/>
    <w:rsid w:val="00B50380"/>
    <w:rsid w:val="00B508AB"/>
    <w:rsid w:val="00B52D8C"/>
    <w:rsid w:val="00B83749"/>
    <w:rsid w:val="00BB0D2C"/>
    <w:rsid w:val="00BB190F"/>
    <w:rsid w:val="00BD48E5"/>
    <w:rsid w:val="00BE04E2"/>
    <w:rsid w:val="00BE13B7"/>
    <w:rsid w:val="00C34279"/>
    <w:rsid w:val="00C404F1"/>
    <w:rsid w:val="00C64979"/>
    <w:rsid w:val="00C72E5A"/>
    <w:rsid w:val="00D17AB8"/>
    <w:rsid w:val="00D7462E"/>
    <w:rsid w:val="00D779BA"/>
    <w:rsid w:val="00D8592C"/>
    <w:rsid w:val="00D868B7"/>
    <w:rsid w:val="00DA549B"/>
    <w:rsid w:val="00DB3B50"/>
    <w:rsid w:val="00DB5B74"/>
    <w:rsid w:val="00DC232A"/>
    <w:rsid w:val="00E02EB0"/>
    <w:rsid w:val="00E12CDF"/>
    <w:rsid w:val="00E1307C"/>
    <w:rsid w:val="00E33234"/>
    <w:rsid w:val="00E42BA8"/>
    <w:rsid w:val="00E574A1"/>
    <w:rsid w:val="00E76845"/>
    <w:rsid w:val="00E84663"/>
    <w:rsid w:val="00EA2648"/>
    <w:rsid w:val="00EC1109"/>
    <w:rsid w:val="00EC4366"/>
    <w:rsid w:val="00EE1506"/>
    <w:rsid w:val="00F1427B"/>
    <w:rsid w:val="00F3624C"/>
    <w:rsid w:val="00F51C47"/>
    <w:rsid w:val="00F56AC9"/>
    <w:rsid w:val="00F6493A"/>
    <w:rsid w:val="00F9634D"/>
    <w:rsid w:val="00FB0C9B"/>
    <w:rsid w:val="00FB6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11</TotalTime>
  <Pages>10</Pages>
  <Words>5131</Words>
  <Characters>28686</Characters>
  <Application>Microsoft Office Word</Application>
  <DocSecurity>0</DocSecurity>
  <Lines>441</Lines>
  <Paragraphs>322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33495</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10</cp:revision>
  <dcterms:created xsi:type="dcterms:W3CDTF">2023-09-24T12:25:00Z</dcterms:created>
  <dcterms:modified xsi:type="dcterms:W3CDTF">2024-11-22T02:05:00Z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