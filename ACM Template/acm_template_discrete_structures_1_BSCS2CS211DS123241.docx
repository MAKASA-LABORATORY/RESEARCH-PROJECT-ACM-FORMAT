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C74F" w14:textId="0FEA6712" w:rsidR="00FB0C9B" w:rsidRPr="008305B2" w:rsidRDefault="00FB0C9B" w:rsidP="008305B2">
      <w:pPr>
        <w:pStyle w:val="Titledocument"/>
      </w:pPr>
      <w:r w:rsidRPr="008305B2">
        <w:t>Title of the Group Project</w:t>
      </w:r>
    </w:p>
    <w:p w14:paraId="430B9D4B" w14:textId="10584A9C" w:rsidR="00FB0C9B" w:rsidRPr="008305B2" w:rsidRDefault="00FB0C9B" w:rsidP="00FB0C9B">
      <w:pPr>
        <w:pStyle w:val="Subtitle"/>
        <w:rPr>
          <w:b/>
          <w:bCs/>
        </w:rPr>
      </w:pPr>
      <w:r w:rsidRPr="008305B2">
        <w:rPr>
          <w:b/>
          <w:bCs/>
        </w:rPr>
        <w:t>Subtitle focusing on your topic</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5563036C" w14:textId="37096200" w:rsidR="00FB0C9B" w:rsidRPr="00B25EC5" w:rsidRDefault="00FB0C9B" w:rsidP="00FB0C9B">
      <w:pPr>
        <w:pStyle w:val="CCSDescription"/>
        <w:rPr>
          <w:szCs w:val="18"/>
        </w:rPr>
      </w:pPr>
      <w:r w:rsidRPr="008275CB">
        <w:rPr>
          <w:rStyle w:val="CCSHeadchar"/>
          <w:szCs w:val="18"/>
        </w:rPr>
        <w:t xml:space="preserve">CCS CONCEPTS </w:t>
      </w:r>
      <w:r w:rsidRPr="008275CB">
        <w:t xml:space="preserve">• </w:t>
      </w:r>
      <w:r w:rsidRPr="00E50D5B">
        <w:t>Theory of computation</w:t>
      </w:r>
      <w:r>
        <w:t xml:space="preserve"> </w:t>
      </w:r>
      <w:r w:rsidRPr="00B25EC5">
        <w:t xml:space="preserve">• </w:t>
      </w:r>
      <w:r w:rsidR="00A21F7E" w:rsidRPr="00A21F7E">
        <w:t>Randomness, geometry and discrete structures</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0504DCEB" w:rsidR="00FB0C9B" w:rsidRPr="000723E6" w:rsidRDefault="00FB0C9B" w:rsidP="00FB0C9B">
      <w:pPr>
        <w:pStyle w:val="ACMRef"/>
      </w:pPr>
      <w:r w:rsidRPr="00F830EA">
        <w:rPr>
          <w:b/>
        </w:rPr>
        <w:t xml:space="preserve">Student </w:t>
      </w:r>
      <w:r w:rsidR="008305B2">
        <w:rPr>
          <w:b/>
        </w:rPr>
        <w:t>Name</w:t>
      </w:r>
      <w:r w:rsidR="00E12988">
        <w:rPr>
          <w:b/>
        </w:rPr>
        <w:t>/s</w:t>
      </w:r>
      <w:r>
        <w:t>, MAX ANGELO DAPITILLA PERIN</w:t>
      </w:r>
      <w:r w:rsidRPr="00F830EA">
        <w:t>. 202</w:t>
      </w:r>
      <w:r>
        <w:t>3</w:t>
      </w:r>
      <w:r w:rsidRPr="00F830EA">
        <w:t xml:space="preserve">. </w:t>
      </w:r>
      <w:r w:rsidRPr="00F830EA">
        <w:rPr>
          <w:b/>
        </w:rPr>
        <w:t>Title</w:t>
      </w:r>
      <w:r w:rsidRPr="00F830EA">
        <w:t xml:space="preserve">. In </w:t>
      </w:r>
      <w:r>
        <w:t xml:space="preserve">Research Project Presentation for Bachelor of Science in Computer Science </w:t>
      </w:r>
      <w:r w:rsidR="00E12988">
        <w:t>2</w:t>
      </w:r>
      <w:r>
        <w:t xml:space="preserve"> in </w:t>
      </w:r>
      <w:r w:rsidRPr="00F830EA">
        <w:t>C</w:t>
      </w:r>
      <w:r>
        <w:t>S</w:t>
      </w:r>
      <w:r w:rsidRPr="00F830EA">
        <w:t xml:space="preserve"> </w:t>
      </w:r>
      <w:r>
        <w:t>21</w:t>
      </w:r>
      <w:r w:rsidR="00A21F7E">
        <w:t>1</w:t>
      </w:r>
      <w:r w:rsidRPr="00F830EA">
        <w:t xml:space="preserve"> </w:t>
      </w:r>
      <w:r>
        <w:t>–</w:t>
      </w:r>
      <w:r w:rsidRPr="00F830EA">
        <w:t xml:space="preserve"> </w:t>
      </w:r>
      <w:r>
        <w:t>D</w:t>
      </w:r>
      <w:r w:rsidR="00A21F7E">
        <w:t>iscrete Structures 1</w:t>
      </w:r>
      <w:r>
        <w:t xml:space="preserve"> S.Y. 2023-2024, 1</w:t>
      </w:r>
      <w:r w:rsidRPr="00E50D5B">
        <w:rPr>
          <w:vertAlign w:val="superscript"/>
        </w:rPr>
        <w:t>st</w:t>
      </w:r>
      <w:r>
        <w:t xml:space="preserve"> 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77777777" w:rsidR="00FB0C9B" w:rsidRDefault="00FB0C9B" w:rsidP="00FB0C9B">
      <w:pPr>
        <w:pStyle w:val="PostHeadPara"/>
        <w:jc w:val="both"/>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71B9790" w14:textId="77777777" w:rsidR="00FB0C9B" w:rsidRDefault="00FB0C9B" w:rsidP="00FB0C9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772E700" w14:textId="77777777" w:rsidR="00FB0C9B" w:rsidRDefault="00FB0C9B" w:rsidP="00FB0C9B">
      <w:pPr>
        <w:pStyle w:val="Head2"/>
      </w:pPr>
      <w:r>
        <w:lastRenderedPageBreak/>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r w:rsidRPr="00772D8F">
              <w:t>Title_document</w:t>
            </w:r>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r>
              <w:t>ListParagraph</w:t>
            </w:r>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r w:rsidRPr="00772D8F">
              <w:t>AuthNotes</w:t>
            </w:r>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r>
              <w:t>AckHead</w:t>
            </w:r>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r>
              <w:t>AckPara</w:t>
            </w:r>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r w:rsidRPr="00772D8F">
              <w:t>CCSHead</w:t>
            </w:r>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r w:rsidRPr="004E0254">
              <w:t>GrantSponsor</w:t>
            </w:r>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r w:rsidRPr="00772D8F">
              <w:lastRenderedPageBreak/>
              <w:t>CCSDescription</w:t>
            </w:r>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r>
              <w:t>GrantNumber</w:t>
            </w:r>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r w:rsidRPr="00772D8F">
              <w:t>KeyWordHead</w:t>
            </w:r>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r>
              <w:t>ReferenceHead</w:t>
            </w:r>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r>
              <w:t>Bib_entry</w:t>
            </w:r>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r>
              <w:t>TableCaption</w:t>
            </w:r>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r>
              <w:t>PostHeadPara</w:t>
            </w:r>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r>
              <w:t>TableHead</w:t>
            </w:r>
          </w:p>
          <w:p w14:paraId="768BC253" w14:textId="77777777" w:rsidR="00FB0C9B" w:rsidRPr="00772D8F" w:rsidRDefault="00FB0C9B" w:rsidP="00182F84">
            <w:pPr>
              <w:pStyle w:val="TableCell"/>
              <w:ind w:firstLine="0"/>
            </w:pPr>
            <w:r>
              <w:t>TableFootnote</w:t>
            </w:r>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r>
              <w:t>ParaContinue</w:t>
            </w:r>
          </w:p>
          <w:p w14:paraId="40E3ED5E" w14:textId="77777777" w:rsidR="00FB0C9B" w:rsidRDefault="00FB0C9B" w:rsidP="00182F84">
            <w:pPr>
              <w:pStyle w:val="TableCell"/>
            </w:pPr>
          </w:p>
          <w:p w14:paraId="0315FD87" w14:textId="77777777" w:rsidR="00FB0C9B" w:rsidRPr="00772D8F" w:rsidRDefault="00FB0C9B" w:rsidP="00182F84">
            <w:pPr>
              <w:pStyle w:val="TableCell"/>
            </w:pPr>
            <w:r w:rsidRPr="00772D8F">
              <w:t>DisplayFormula</w:t>
            </w:r>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r w:rsidRPr="00772D8F">
              <w:t>DisplayFormulaUnnum</w:t>
            </w:r>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r>
              <w:t>label</w:t>
            </w:r>
            <w:r w:rsidRPr="005C3913">
              <w:rPr>
                <w:vertAlign w:val="superscript"/>
              </w:rPr>
              <w:t>a</w:t>
            </w:r>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r w:rsidRPr="001B633D">
              <w:t>ComputerCode</w:t>
            </w:r>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r>
        <w:rPr>
          <w:b/>
        </w:rPr>
        <w:t>TableHead</w:t>
      </w:r>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lastRenderedPageBreak/>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lastRenderedPageBreak/>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lastRenderedPageBreak/>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2375A6">
        <w:rPr>
          <w:rStyle w:val="Head3oldChar"/>
        </w:rPr>
        <w:t>DisplayFormula.</w:t>
      </w:r>
    </w:p>
    <w:p w14:paraId="6D997064"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9E27B2">
        <w:rPr>
          <w:rFonts w:ascii="Linux Libertine O" w:hAnsi="Linux Libertine O" w:cs="Linux Libertine O"/>
        </w:rPr>
        <w:t>DisplayFormula.Unnum</w:t>
      </w:r>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“AlgorithmCaption”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r w:rsidRPr="00906FA6">
        <w:t xml:space="preserve">current_position  </w:t>
      </w:r>
      <w:r w:rsidRPr="00906FA6">
        <w:tab/>
        <w:t xml:space="preserve"> center</w:t>
      </w:r>
    </w:p>
    <w:p w14:paraId="7AA5B2A3" w14:textId="77777777" w:rsidR="008305B2" w:rsidRPr="00906FA6" w:rsidRDefault="008305B2" w:rsidP="008305B2">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r w:rsidRPr="00906FA6">
        <w:rPr>
          <w:rFonts w:cs="Linux Libertine O"/>
        </w:rPr>
        <w:t>current_position  is inside circle</w:t>
      </w:r>
    </w:p>
    <w:p w14:paraId="70F0DD73" w14:textId="77777777" w:rsidR="008305B2" w:rsidRPr="00906FA6" w:rsidRDefault="008305B2" w:rsidP="008305B2">
      <w:pPr>
        <w:pStyle w:val="Algorithm"/>
        <w:rPr>
          <w:rFonts w:cs="Linux Libertine O"/>
        </w:rPr>
      </w:pPr>
      <w:r w:rsidRPr="00906FA6">
        <w:rPr>
          <w:rFonts w:cs="Linux Libertine O"/>
        </w:rPr>
        <w:t>while current_position is inside circle, do</w:t>
      </w:r>
    </w:p>
    <w:p w14:paraId="6C28D09E" w14:textId="77777777" w:rsidR="008305B2" w:rsidRPr="00906FA6" w:rsidRDefault="008305B2" w:rsidP="008305B2">
      <w:pPr>
        <w:pStyle w:val="Algorithm"/>
        <w:rPr>
          <w:rFonts w:cs="Linux Libertine O"/>
        </w:rPr>
      </w:pPr>
      <w:r w:rsidRPr="00906FA6">
        <w:rPr>
          <w:rFonts w:cs="Linux Libertine O"/>
        </w:rPr>
        <w:t>neighborhood all grid hexes within two hexes from current_position</w:t>
      </w:r>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neuron_orientation to vector</w:t>
      </w:r>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neuron_excitation</w:t>
      </w:r>
    </w:p>
    <w:p w14:paraId="59C7CF60" w14:textId="77777777" w:rsidR="008305B2" w:rsidRPr="00906FA6" w:rsidRDefault="008305B2" w:rsidP="008305B2">
      <w:pPr>
        <w:pStyle w:val="Algorithm"/>
        <w:rPr>
          <w:rFonts w:cs="Linux Libertine O"/>
        </w:rPr>
      </w:pPr>
      <w:r w:rsidRPr="00906FA6">
        <w:rPr>
          <w:rFonts w:cs="Linux Libertine O"/>
        </w:rPr>
        <w:tab/>
        <w:t xml:space="preserve">            vector_sum vector_sum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vector_sum</w:t>
      </w:r>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lastRenderedPageBreak/>
        <w:t>COMPUTER CODE</w:t>
      </w:r>
    </w:p>
    <w:p w14:paraId="1DFA66D7" w14:textId="77777777" w:rsidR="008305B2" w:rsidRPr="003C3AB4" w:rsidRDefault="008305B2" w:rsidP="008305B2">
      <w:pPr>
        <w:pStyle w:val="PostHeadPara"/>
      </w:pPr>
      <w:r w:rsidRPr="00D07298">
        <w:t>Display Computer codes can be inserted using “ComputerCode”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SAY Welcome to my world</w:t>
      </w:r>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r>
        <w:t xml:space="preserve">Similary,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r>
        <w:t xml:space="preserve">Similary,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Anzaroot and Andrew McCallum. 2013. UMass Citation Field Extraction Dataset. Retrieved May 27, 2019 from </w:t>
      </w:r>
      <w:hyperlink r:id="rId18"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James W. Demmel, Yozo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19"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2017 from </w:t>
      </w:r>
      <w:hyperlink r:id="rId21"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Comput. Surv.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 xml:space="preserve">Patricia S. Abril and Robert Plant. 2007. The patent holder's dilemma: Buy, sell, or troll? Commun. ACM 50, 1 (Jan. 2007), 36-44. DOI: </w:t>
      </w:r>
      <w:hyperlink r:id="rId22" w:history="1">
        <w:r w:rsidRPr="00897C9E">
          <w:t>https://doi.org/10.1145/1188913.1188915</w:t>
        </w:r>
      </w:hyperlink>
    </w:p>
    <w:p w14:paraId="05F80040" w14:textId="77777777" w:rsidR="008305B2" w:rsidRPr="00897C9E" w:rsidRDefault="008305B2" w:rsidP="008305B2">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David Kosiur. 2001. Understanding Policy-Based Networking (2nd. ed.). Wiley, New York, NY.</w:t>
      </w:r>
    </w:p>
    <w:p w14:paraId="06D08BF2" w14:textId="77777777" w:rsidR="008305B2" w:rsidRPr="00897C9E" w:rsidRDefault="008305B2" w:rsidP="008305B2">
      <w:pPr>
        <w:pStyle w:val="Bibentry"/>
        <w:ind w:left="360" w:hanging="360"/>
      </w:pPr>
      <w:r w:rsidRPr="00897C9E">
        <w:t>Ian Editor (Ed.). 2007. The title of book one (1st. ed.). The name of the series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t>David A. Anisi.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Harry Thornburg. 2001. Introduction to Bayesian Statistics. (March 2001). Retrieved March 2, 2005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Wikipedia. 2017. Wikipedia: the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Barack Obama. 2008. A more perfect union. Video. (5 March 2008). Retrieved March 21, 2008 from http://video.google.com/videoplay?docid=6528042696351994555</w:t>
      </w:r>
    </w:p>
    <w:p w14:paraId="402D00D9" w14:textId="77777777" w:rsidR="008305B2" w:rsidRDefault="008305B2" w:rsidP="008305B2">
      <w:pPr>
        <w:pStyle w:val="Bibentry"/>
        <w:ind w:left="360" w:hanging="360"/>
      </w:pPr>
      <w:r w:rsidRPr="00897C9E">
        <w:t>Martha Constantinou. 2016. New physics searches from nucleon matrix elements in lattice QCD.  arXiv:1701.00133. Retrieved from https://arxiv.org/abs/1701.00133</w:t>
      </w:r>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Pr>
            <w:rStyle w:val="Hyperlink"/>
          </w:rPr>
          <w:t>http://tinyurl.com/lzny753</w:t>
        </w:r>
      </w:hyperlink>
      <w:r>
        <w:t xml:space="preserve"> for using MathType.)</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(.tif),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Images created in Microsoft Word using text-box,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lastRenderedPageBreak/>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64231021" w14:textId="77777777" w:rsidR="008305B2" w:rsidRDefault="008305B2" w:rsidP="008305B2">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302EA20C" w14:textId="77777777" w:rsidR="008305B2" w:rsidRDefault="008305B2" w:rsidP="008305B2">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080B7AF5" w14:textId="77777777" w:rsidR="008305B2" w:rsidRDefault="008305B2" w:rsidP="008305B2">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B78BF41" w14:textId="77777777" w:rsidR="008305B2" w:rsidRDefault="008305B2" w:rsidP="008305B2">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224DE793" w14:textId="77777777" w:rsidR="008305B2" w:rsidRDefault="008305B2" w:rsidP="008305B2">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21B9A668" w14:textId="77777777" w:rsidR="008305B2" w:rsidRDefault="008305B2" w:rsidP="008305B2">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A319981" w14:textId="77777777" w:rsidR="008305B2" w:rsidRDefault="008305B2" w:rsidP="008305B2">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0BDACCC6" w14:textId="77777777" w:rsidR="008305B2" w:rsidRDefault="008305B2" w:rsidP="008305B2">
      <w:pPr>
        <w:pStyle w:val="Para"/>
      </w:pPr>
      <w:r>
        <w:t xml:space="preserve">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w:t>
      </w:r>
      <w:r>
        <w:lastRenderedPageBreak/>
        <w:t>fermentum. Tincidunt id aliquet risus feugiat. Mauris ultrices eros in cursus turpis. Amet venenatis urna cursus eget nunc. Nisl nisi scelerisque eu ultrices vitae.</w:t>
      </w:r>
    </w:p>
    <w:p w14:paraId="2B909420" w14:textId="4BB9264A" w:rsidR="00FB0C9B" w:rsidRPr="00387CFD" w:rsidRDefault="008305B2" w:rsidP="00387CFD">
      <w:pPr>
        <w:pStyle w:val="Para"/>
      </w:pPr>
      <w: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sectPr w:rsidR="00FB0C9B" w:rsidRPr="00387CFD" w:rsidSect="00041DAD">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75F39" w14:textId="77777777" w:rsidR="008067F8" w:rsidRDefault="008067F8">
      <w:r>
        <w:separator/>
      </w:r>
    </w:p>
  </w:endnote>
  <w:endnote w:type="continuationSeparator" w:id="0">
    <w:p w14:paraId="538FE107" w14:textId="77777777" w:rsidR="008067F8" w:rsidRDefault="00806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AE4AE" w14:textId="77777777" w:rsidR="008067F8" w:rsidRDefault="008067F8">
      <w:r>
        <w:separator/>
      </w:r>
    </w:p>
  </w:footnote>
  <w:footnote w:type="continuationSeparator" w:id="0">
    <w:p w14:paraId="07DA4506" w14:textId="77777777" w:rsidR="008067F8" w:rsidRDefault="008067F8">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wLAL8POSEtAAAA"/>
  </w:docVars>
  <w:rsids>
    <w:rsidRoot w:val="007651C5"/>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6B54"/>
    <w:rsid w:val="00387CFD"/>
    <w:rsid w:val="003A0670"/>
    <w:rsid w:val="003D5F2E"/>
    <w:rsid w:val="00416799"/>
    <w:rsid w:val="00422BC9"/>
    <w:rsid w:val="00480FBF"/>
    <w:rsid w:val="00485142"/>
    <w:rsid w:val="004859C4"/>
    <w:rsid w:val="00490112"/>
    <w:rsid w:val="004909A0"/>
    <w:rsid w:val="004934AA"/>
    <w:rsid w:val="004A435A"/>
    <w:rsid w:val="004C6503"/>
    <w:rsid w:val="00504579"/>
    <w:rsid w:val="00504E31"/>
    <w:rsid w:val="00524E60"/>
    <w:rsid w:val="00571CF5"/>
    <w:rsid w:val="00597EA7"/>
    <w:rsid w:val="005A4DCD"/>
    <w:rsid w:val="005A53BE"/>
    <w:rsid w:val="005B39D8"/>
    <w:rsid w:val="005C55BD"/>
    <w:rsid w:val="005C670B"/>
    <w:rsid w:val="0060525B"/>
    <w:rsid w:val="00624EA0"/>
    <w:rsid w:val="00630473"/>
    <w:rsid w:val="00683C8F"/>
    <w:rsid w:val="00690266"/>
    <w:rsid w:val="006F168B"/>
    <w:rsid w:val="006F52F5"/>
    <w:rsid w:val="00721290"/>
    <w:rsid w:val="00731868"/>
    <w:rsid w:val="007651C5"/>
    <w:rsid w:val="00787A39"/>
    <w:rsid w:val="007C6A62"/>
    <w:rsid w:val="008002A6"/>
    <w:rsid w:val="008067F8"/>
    <w:rsid w:val="00825EA7"/>
    <w:rsid w:val="008305B2"/>
    <w:rsid w:val="0086044F"/>
    <w:rsid w:val="0086277F"/>
    <w:rsid w:val="008662D5"/>
    <w:rsid w:val="008A1AEA"/>
    <w:rsid w:val="008E1048"/>
    <w:rsid w:val="008E5B69"/>
    <w:rsid w:val="00925203"/>
    <w:rsid w:val="00926510"/>
    <w:rsid w:val="00936022"/>
    <w:rsid w:val="00967CCB"/>
    <w:rsid w:val="00972513"/>
    <w:rsid w:val="009E5566"/>
    <w:rsid w:val="00A0454F"/>
    <w:rsid w:val="00A21F7E"/>
    <w:rsid w:val="00A51945"/>
    <w:rsid w:val="00A80788"/>
    <w:rsid w:val="00AA0A98"/>
    <w:rsid w:val="00AA4186"/>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7462E"/>
    <w:rsid w:val="00D779BA"/>
    <w:rsid w:val="00D8592C"/>
    <w:rsid w:val="00D868B7"/>
    <w:rsid w:val="00DA549B"/>
    <w:rsid w:val="00DB3B50"/>
    <w:rsid w:val="00DB5B74"/>
    <w:rsid w:val="00DC232A"/>
    <w:rsid w:val="00E02EB0"/>
    <w:rsid w:val="00E12988"/>
    <w:rsid w:val="00E12CDF"/>
    <w:rsid w:val="00E1307C"/>
    <w:rsid w:val="00E33234"/>
    <w:rsid w:val="00E42BA8"/>
    <w:rsid w:val="00E574A1"/>
    <w:rsid w:val="00E76845"/>
    <w:rsid w:val="00E84663"/>
    <w:rsid w:val="00EC1109"/>
    <w:rsid w:val="00EC4366"/>
    <w:rsid w:val="00EE1506"/>
    <w:rsid w:val="00EF61ED"/>
    <w:rsid w:val="00F1427B"/>
    <w:rsid w:val="00F3624C"/>
    <w:rsid w:val="00F51C47"/>
    <w:rsid w:val="00F56AC9"/>
    <w:rsid w:val="00F6493A"/>
    <w:rsid w:val="00F9634D"/>
    <w:rsid w:val="00FB0C9B"/>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17</TotalTime>
  <Pages>10</Pages>
  <Words>5118</Words>
  <Characters>28664</Characters>
  <Application>Microsoft Office Word</Application>
  <DocSecurity>0</DocSecurity>
  <Lines>440</Lines>
  <Paragraphs>321</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33461</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4</cp:revision>
  <dcterms:created xsi:type="dcterms:W3CDTF">2023-09-24T13:02:00Z</dcterms:created>
  <dcterms:modified xsi:type="dcterms:W3CDTF">2023-11-03T04:48:00Z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